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9C3BC6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556E1" w:rsidP="009C3BC6">
            <w:r>
              <w:t>s</w:t>
            </w: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BE4D24" w:rsidRDefault="00BE4D24" w:rsidP="009C3BC6">
            <w:pPr>
              <w:pStyle w:val="Title"/>
              <w:rPr>
                <w:sz w:val="56"/>
              </w:rPr>
            </w:pPr>
            <w:r w:rsidRPr="00BE4D24">
              <w:rPr>
                <w:sz w:val="56"/>
              </w:rPr>
              <w:t>DHRUVAM</w:t>
            </w:r>
            <w:r w:rsidR="00A77921" w:rsidRPr="00BE4D24">
              <w:rPr>
                <w:sz w:val="56"/>
              </w:rPr>
              <w:t xml:space="preserve"> </w:t>
            </w:r>
            <w:r w:rsidRPr="00BE4D24">
              <w:rPr>
                <w:rStyle w:val="Emphasis"/>
                <w:sz w:val="56"/>
              </w:rPr>
              <w:t>JHAVERI</w:t>
            </w:r>
          </w:p>
          <w:p w:rsidR="00605A5B" w:rsidRPr="00BE4D24" w:rsidRDefault="00BE4D24" w:rsidP="009C3BC6">
            <w:pPr>
              <w:pStyle w:val="Subtitle"/>
            </w:pPr>
            <w:r>
              <w:t>Computer Engineer (Pursuing sem-7)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 w:rsidP="009C3BC6"/>
        </w:tc>
      </w:tr>
      <w:tr w:rsidR="00F4501B" w:rsidTr="009C3BC6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 w:rsidP="009C3BC6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 w:rsidP="009C3BC6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 w:rsidP="009C3BC6"/>
        </w:tc>
      </w:tr>
      <w:tr w:rsidR="00605A5B" w:rsidTr="009C3BC6">
        <w:trPr>
          <w:trHeight w:val="17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01082D" w:rsidP="009C3BC6">
            <w:pPr>
              <w:pStyle w:val="Heading1"/>
            </w:pPr>
            <w:sdt>
              <w:sdtPr>
                <w:id w:val="1604447469"/>
                <w:placeholder>
                  <w:docPart w:val="20E87A2612EE463A895E03F085BF919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Default="00BE4D24" w:rsidP="009C3BC6">
            <w:pPr>
              <w:pStyle w:val="TextRight"/>
            </w:pPr>
            <w:r>
              <w:t>C/504 Pushpak Appartment,</w:t>
            </w:r>
          </w:p>
          <w:p w:rsidR="00BE4D24" w:rsidRDefault="00BE4D24" w:rsidP="009C3BC6">
            <w:pPr>
              <w:pStyle w:val="TextRight"/>
            </w:pPr>
            <w:r w:rsidRPr="00BE4D24">
              <w:t>Besides HP patrol pump</w:t>
            </w:r>
            <w:r>
              <w:t>,</w:t>
            </w:r>
          </w:p>
          <w:p w:rsidR="00BE4D24" w:rsidRDefault="00BE4D24" w:rsidP="009C3BC6">
            <w:pPr>
              <w:pStyle w:val="TextRight"/>
            </w:pPr>
            <w:r>
              <w:t>Prernatirth derasar road,</w:t>
            </w:r>
          </w:p>
          <w:p w:rsidR="00BE4D24" w:rsidRDefault="00BE4D24" w:rsidP="009C3BC6">
            <w:pPr>
              <w:pStyle w:val="TextRight"/>
            </w:pPr>
            <w:r>
              <w:t>Satellite,</w:t>
            </w:r>
          </w:p>
          <w:p w:rsidR="00BE4D24" w:rsidRPr="00BE4D24" w:rsidRDefault="00BE4D24" w:rsidP="009C3BC6">
            <w:pPr>
              <w:pStyle w:val="TextRight"/>
            </w:pPr>
            <w:r>
              <w:t>Ahmedabad-380015</w:t>
            </w:r>
          </w:p>
          <w:p w:rsidR="00581846" w:rsidRDefault="008C575B" w:rsidP="009C3BC6">
            <w:pPr>
              <w:pStyle w:val="TextRight"/>
            </w:pPr>
            <w:r>
              <w:t>D.O.B – 19/09/1999</w:t>
            </w:r>
            <w:r w:rsidR="00581846">
              <w:t xml:space="preserve">       </w:t>
            </w:r>
          </w:p>
          <w:p w:rsidR="00C1095A" w:rsidRDefault="00BE4D24" w:rsidP="009C3BC6">
            <w:pPr>
              <w:pStyle w:val="TextRight"/>
            </w:pPr>
            <w:r>
              <w:t>Ph. 7016521985</w:t>
            </w:r>
          </w:p>
          <w:p w:rsidR="00C1095A" w:rsidRDefault="00BE4D24" w:rsidP="009C3BC6">
            <w:pPr>
              <w:pStyle w:val="TextRight"/>
            </w:pPr>
            <w:r>
              <w:t>Dhruvam.jhavericore@gmail.com</w:t>
            </w:r>
          </w:p>
          <w:p w:rsidR="0084284D" w:rsidRPr="0084284D" w:rsidRDefault="0084284D" w:rsidP="009C3BC6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01082D" w:rsidP="009C3BC6">
            <w:pPr>
              <w:pStyle w:val="Heading2"/>
            </w:pPr>
            <w:sdt>
              <w:sdtPr>
                <w:id w:val="-651833632"/>
                <w:placeholder>
                  <w:docPart w:val="FE0023FBB5C2417C96BCB57C2D1095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:rsidR="0084284D" w:rsidRDefault="00581846" w:rsidP="009C3BC6">
            <w:pPr>
              <w:pStyle w:val="TextRight"/>
            </w:pPr>
            <w:r w:rsidRPr="00581846">
              <w:t>To strive for excellence through dedication, commitment</w:t>
            </w:r>
          </w:p>
          <w:p w:rsidR="0084284D" w:rsidRDefault="00581846" w:rsidP="009C3BC6">
            <w:pPr>
              <w:pStyle w:val="TextRight"/>
            </w:pPr>
            <w:r w:rsidRPr="00581846">
              <w:t xml:space="preserve"> and utilize my </w:t>
            </w:r>
            <w:r>
              <w:t>knowledge</w:t>
            </w:r>
            <w:r w:rsidRPr="00581846">
              <w:t xml:space="preserve"> in </w:t>
            </w:r>
            <w:r>
              <w:t>Web development</w:t>
            </w:r>
            <w:r w:rsidRPr="00581846">
              <w:t xml:space="preserve"> field </w:t>
            </w:r>
          </w:p>
          <w:p w:rsidR="0084284D" w:rsidRDefault="00581846" w:rsidP="009C3BC6">
            <w:pPr>
              <w:pStyle w:val="TextRight"/>
            </w:pPr>
            <w:r w:rsidRPr="00581846">
              <w:t xml:space="preserve">thereby achieving a challenging position in a dynamic </w:t>
            </w:r>
          </w:p>
          <w:p w:rsidR="0084284D" w:rsidRDefault="00581846" w:rsidP="009C3BC6">
            <w:pPr>
              <w:pStyle w:val="TextRight"/>
            </w:pPr>
            <w:r w:rsidRPr="00581846">
              <w:t xml:space="preserve">organization which will facilitate continual learning and </w:t>
            </w:r>
          </w:p>
          <w:p w:rsidR="00605A5B" w:rsidRPr="006E70D3" w:rsidRDefault="00581846" w:rsidP="009C3BC6">
            <w:pPr>
              <w:pStyle w:val="TextRight"/>
            </w:pPr>
            <w:r w:rsidRPr="00581846">
              <w:t>personal growth.</w:t>
            </w:r>
          </w:p>
        </w:tc>
      </w:tr>
      <w:tr w:rsidR="000E1D44" w:rsidTr="009C3BC6">
        <w:trPr>
          <w:trHeight w:val="8002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84284D" w:rsidRDefault="00581846" w:rsidP="009C3BC6">
            <w:pPr>
              <w:pStyle w:val="Heading1"/>
            </w:pPr>
            <w:r>
              <w:t>Key Skills</w:t>
            </w:r>
          </w:p>
          <w:p w:rsidR="000E1D44" w:rsidRDefault="0084284D" w:rsidP="009C3BC6">
            <w:pPr>
              <w:pStyle w:val="TextRight"/>
              <w:numPr>
                <w:ilvl w:val="0"/>
                <w:numId w:val="2"/>
              </w:numPr>
            </w:pPr>
            <w:r>
              <w:t>Mathematics</w:t>
            </w:r>
          </w:p>
          <w:p w:rsidR="009C3BC6" w:rsidRDefault="009C3BC6" w:rsidP="009C3BC6">
            <w:pPr>
              <w:pStyle w:val="TextRight"/>
              <w:numPr>
                <w:ilvl w:val="0"/>
                <w:numId w:val="2"/>
              </w:numPr>
            </w:pPr>
            <w:r>
              <w:t>Trouble-Shoot</w:t>
            </w:r>
          </w:p>
          <w:p w:rsidR="0084284D" w:rsidRDefault="009C3BC6" w:rsidP="009C3BC6">
            <w:pPr>
              <w:pStyle w:val="TextRight"/>
              <w:numPr>
                <w:ilvl w:val="0"/>
                <w:numId w:val="2"/>
              </w:numPr>
            </w:pPr>
            <w:r>
              <w:t>Computer &amp; Technology Knowledge</w:t>
            </w:r>
          </w:p>
          <w:p w:rsidR="009C3BC6" w:rsidRDefault="009C3BC6" w:rsidP="009C3BC6">
            <w:pPr>
              <w:pStyle w:val="TextRight"/>
              <w:numPr>
                <w:ilvl w:val="0"/>
                <w:numId w:val="2"/>
              </w:numPr>
            </w:pPr>
            <w:r>
              <w:t>Programming language</w:t>
            </w:r>
          </w:p>
          <w:p w:rsidR="009C3BC6" w:rsidRDefault="009C3BC6" w:rsidP="009C3BC6">
            <w:pPr>
              <w:pStyle w:val="TextRight"/>
              <w:numPr>
                <w:ilvl w:val="0"/>
                <w:numId w:val="2"/>
              </w:numPr>
            </w:pPr>
            <w:r>
              <w:t>Web-application development</w:t>
            </w:r>
          </w:p>
          <w:p w:rsidR="009C3BC6" w:rsidRPr="0084284D" w:rsidRDefault="009C3BC6" w:rsidP="009C3BC6">
            <w:pPr>
              <w:pStyle w:val="TextRight"/>
            </w:pPr>
          </w:p>
          <w:p w:rsidR="0084284D" w:rsidRPr="0084284D" w:rsidRDefault="0084284D" w:rsidP="009C3BC6">
            <w:r>
              <w:t xml:space="preserve">    </w:t>
            </w:r>
            <w:r w:rsidR="009C3BC6">
              <w:t xml:space="preserve">     </w:t>
            </w:r>
            <w:r>
              <w:t xml:space="preserve">                          </w:t>
            </w:r>
          </w:p>
          <w:p w:rsidR="0084284D" w:rsidRPr="0084284D" w:rsidRDefault="0084284D" w:rsidP="009C3BC6">
            <w:pPr>
              <w:pStyle w:val="Heading1"/>
            </w:pPr>
            <w:r>
              <w:t xml:space="preserve"> </w:t>
            </w:r>
            <w:r w:rsidR="009C3BC6">
              <w:t>Technical Skills</w:t>
            </w:r>
          </w:p>
          <w:p w:rsidR="0084284D" w:rsidRPr="008C575B" w:rsidRDefault="009C3BC6" w:rsidP="008C575B">
            <w:pPr>
              <w:pStyle w:val="TextRight"/>
              <w:rPr>
                <w:b/>
                <w:u w:val="single"/>
              </w:rPr>
            </w:pPr>
            <w:r>
              <w:t xml:space="preserve"> </w:t>
            </w:r>
            <w:r w:rsidRPr="008C575B">
              <w:rPr>
                <w:b/>
                <w:u w:val="single"/>
              </w:rPr>
              <w:t xml:space="preserve">Tools </w:t>
            </w:r>
          </w:p>
          <w:p w:rsidR="009C3BC6" w:rsidRDefault="00811459" w:rsidP="008C575B">
            <w:pPr>
              <w:pStyle w:val="TextRight"/>
            </w:pPr>
            <w:r>
              <w:t xml:space="preserve"> Pycharm, Github</w:t>
            </w:r>
            <w:bookmarkStart w:id="0" w:name="_GoBack"/>
            <w:bookmarkEnd w:id="0"/>
          </w:p>
          <w:p w:rsidR="009C3BC6" w:rsidRDefault="009C3BC6" w:rsidP="008C575B">
            <w:pPr>
              <w:pStyle w:val="TextRight"/>
            </w:pPr>
          </w:p>
          <w:p w:rsidR="009C3BC6" w:rsidRPr="008C575B" w:rsidRDefault="009C3BC6" w:rsidP="008C575B">
            <w:pPr>
              <w:pStyle w:val="TextRight"/>
              <w:rPr>
                <w:b/>
                <w:u w:val="single"/>
              </w:rPr>
            </w:pPr>
            <w:r w:rsidRPr="008C575B">
              <w:rPr>
                <w:b/>
                <w:u w:val="single"/>
              </w:rPr>
              <w:t>Languages</w:t>
            </w:r>
          </w:p>
          <w:p w:rsidR="009C3BC6" w:rsidRPr="009C3BC6" w:rsidRDefault="009C3BC6" w:rsidP="008C575B">
            <w:pPr>
              <w:pStyle w:val="TextRight"/>
            </w:pPr>
            <w:r w:rsidRPr="009C3BC6">
              <w:t>Python</w:t>
            </w:r>
            <w:r>
              <w:t>,</w:t>
            </w:r>
            <w:r w:rsidR="008C575B">
              <w:t xml:space="preserve"> </w:t>
            </w:r>
            <w:proofErr w:type="gramStart"/>
            <w:r>
              <w:t>HTML,</w:t>
            </w:r>
            <w:r w:rsidR="00E5233E">
              <w:t>C</w:t>
            </w:r>
            <w:proofErr w:type="gramEnd"/>
            <w:r w:rsidR="00E5233E">
              <w:t xml:space="preserve"> ,SQL</w:t>
            </w:r>
          </w:p>
          <w:p w:rsidR="009C3BC6" w:rsidRDefault="009C3BC6" w:rsidP="008C575B">
            <w:pPr>
              <w:pStyle w:val="TextRight"/>
            </w:pPr>
          </w:p>
          <w:p w:rsidR="009C3BC6" w:rsidRPr="008C575B" w:rsidRDefault="009C3BC6" w:rsidP="008C575B">
            <w:pPr>
              <w:pStyle w:val="TextRight"/>
              <w:rPr>
                <w:b/>
                <w:u w:val="single"/>
              </w:rPr>
            </w:pPr>
            <w:r w:rsidRPr="008C575B">
              <w:rPr>
                <w:b/>
                <w:u w:val="single"/>
              </w:rPr>
              <w:t>Database Management</w:t>
            </w:r>
          </w:p>
          <w:p w:rsidR="009C3BC6" w:rsidRDefault="009C3BC6" w:rsidP="008C575B">
            <w:pPr>
              <w:pStyle w:val="TextRight"/>
            </w:pPr>
            <w:r>
              <w:t>Oracle,</w:t>
            </w:r>
            <w:r w:rsidR="008C575B">
              <w:t xml:space="preserve"> </w:t>
            </w:r>
            <w:r>
              <w:t>Postgresql</w:t>
            </w:r>
          </w:p>
          <w:p w:rsidR="009C3BC6" w:rsidRDefault="009C3BC6" w:rsidP="009C3BC6"/>
          <w:p w:rsidR="009C3BC6" w:rsidRPr="008C575B" w:rsidRDefault="009C3BC6" w:rsidP="008C575B">
            <w:pPr>
              <w:pStyle w:val="TextRight"/>
              <w:rPr>
                <w:b/>
                <w:u w:val="single"/>
              </w:rPr>
            </w:pPr>
            <w:r w:rsidRPr="008C575B">
              <w:rPr>
                <w:b/>
                <w:u w:val="single"/>
              </w:rPr>
              <w:t>Frameworks</w:t>
            </w:r>
          </w:p>
          <w:p w:rsidR="009C3BC6" w:rsidRPr="009C3BC6" w:rsidRDefault="009C3BC6" w:rsidP="008C575B">
            <w:pPr>
              <w:pStyle w:val="TextRight"/>
            </w:pPr>
            <w:r>
              <w:t>Flask,</w:t>
            </w:r>
            <w:r w:rsidR="008C575B">
              <w:t xml:space="preserve"> </w:t>
            </w:r>
            <w:r>
              <w:t>Django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A77921" w:rsidRDefault="005A5580" w:rsidP="009C3BC6">
            <w:pPr>
              <w:pStyle w:val="Heading2"/>
            </w:pPr>
            <w:r>
              <w:t>Education</w:t>
            </w:r>
          </w:p>
          <w:tbl>
            <w:tblPr>
              <w:tblStyle w:val="GridTable4-Accent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0"/>
              <w:gridCol w:w="1489"/>
              <w:gridCol w:w="1340"/>
              <w:gridCol w:w="1125"/>
              <w:gridCol w:w="1511"/>
            </w:tblGrid>
            <w:tr w:rsidR="00581846" w:rsidRPr="00A91A8D" w:rsidTr="00A91A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5A5580" w:rsidRPr="00A91A8D" w:rsidRDefault="005A5580" w:rsidP="00E5233E">
                  <w:pPr>
                    <w:pStyle w:val="TextRight"/>
                    <w:framePr w:hSpace="180" w:wrap="around" w:hAnchor="margin" w:y="-720"/>
                    <w:jc w:val="center"/>
                    <w:rPr>
                      <w:szCs w:val="22"/>
                    </w:rPr>
                  </w:pPr>
                  <w:r w:rsidRPr="00A91A8D">
                    <w:rPr>
                      <w:szCs w:val="22"/>
                    </w:rPr>
                    <w:t>Course</w:t>
                  </w:r>
                </w:p>
              </w:tc>
              <w:tc>
                <w:tcPr>
                  <w:tcW w:w="14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School/</w:t>
                  </w:r>
                </w:p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College</w:t>
                  </w:r>
                </w:p>
              </w:tc>
              <w:tc>
                <w:tcPr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1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51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Percentage/</w:t>
                  </w:r>
                </w:p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CGPA</w:t>
                  </w:r>
                </w:p>
              </w:tc>
            </w:tr>
            <w:tr w:rsidR="00581846" w:rsidRPr="00A91A8D" w:rsidTr="00A91A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SSC</w:t>
                  </w:r>
                </w:p>
              </w:tc>
              <w:tc>
                <w:tcPr>
                  <w:tcW w:w="1489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The R.H Kapadia</w:t>
                  </w:r>
                </w:p>
              </w:tc>
              <w:tc>
                <w:tcPr>
                  <w:tcW w:w="1340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GSEB</w:t>
                  </w:r>
                </w:p>
              </w:tc>
              <w:tc>
                <w:tcPr>
                  <w:tcW w:w="1125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1511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70%</w:t>
                  </w:r>
                </w:p>
              </w:tc>
            </w:tr>
            <w:tr w:rsidR="00581846" w:rsidRPr="00A91A8D" w:rsidTr="00A91A8D">
              <w:trPr>
                <w:trHeight w:val="8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HSC</w:t>
                  </w:r>
                </w:p>
              </w:tc>
              <w:tc>
                <w:tcPr>
                  <w:tcW w:w="1489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The R.H Kapadia</w:t>
                  </w:r>
                </w:p>
              </w:tc>
              <w:tc>
                <w:tcPr>
                  <w:tcW w:w="1340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GSEB</w:t>
                  </w:r>
                </w:p>
              </w:tc>
              <w:tc>
                <w:tcPr>
                  <w:tcW w:w="1125" w:type="dxa"/>
                  <w:vAlign w:val="center"/>
                </w:tcPr>
                <w:p w:rsidR="005A5580" w:rsidRPr="00A91A8D" w:rsidRDefault="005A5580" w:rsidP="00E5233E">
                  <w:pPr>
                    <w:framePr w:hSpace="180" w:wrap="around" w:hAnchor="margin" w:y="-7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1511" w:type="dxa"/>
                  <w:vAlign w:val="center"/>
                </w:tcPr>
                <w:p w:rsidR="005A5580" w:rsidRPr="00A91A8D" w:rsidRDefault="0097423E" w:rsidP="00E5233E">
                  <w:pPr>
                    <w:framePr w:hSpace="180" w:wrap="around" w:hAnchor="margin" w:y="-7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63.53</w:t>
                  </w:r>
                  <w:r w:rsidR="005A5580" w:rsidRPr="00A91A8D">
                    <w:rPr>
                      <w:sz w:val="22"/>
                      <w:szCs w:val="22"/>
                    </w:rPr>
                    <w:t>%</w:t>
                  </w:r>
                </w:p>
              </w:tc>
            </w:tr>
            <w:tr w:rsidR="00581846" w:rsidRPr="00A91A8D" w:rsidTr="00A91A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vAlign w:val="center"/>
                </w:tcPr>
                <w:p w:rsidR="00581846" w:rsidRPr="00A91A8D" w:rsidRDefault="00581846" w:rsidP="00E5233E">
                  <w:pPr>
                    <w:framePr w:hSpace="180" w:wrap="around" w:hAnchor="margin" w:y="-720"/>
                    <w:jc w:val="center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B.E</w:t>
                  </w:r>
                </w:p>
                <w:p w:rsidR="00581846" w:rsidRPr="00A91A8D" w:rsidRDefault="00581846" w:rsidP="00E5233E">
                  <w:pPr>
                    <w:framePr w:hSpace="180" w:wrap="around" w:hAnchor="margin" w:y="-720"/>
                    <w:jc w:val="center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(Computer)</w:t>
                  </w:r>
                </w:p>
                <w:p w:rsidR="008C575B" w:rsidRPr="00A91A8D" w:rsidRDefault="008C575B" w:rsidP="00E5233E">
                  <w:pPr>
                    <w:framePr w:hSpace="180" w:wrap="around" w:hAnchor="margin" w:y="-720"/>
                    <w:jc w:val="center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7</w:t>
                  </w:r>
                  <w:r w:rsidRPr="00A91A8D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 w:rsidRPr="00A91A8D">
                    <w:rPr>
                      <w:sz w:val="22"/>
                      <w:szCs w:val="22"/>
                    </w:rPr>
                    <w:t xml:space="preserve"> Sem. (Pursuing)</w:t>
                  </w:r>
                </w:p>
                <w:p w:rsidR="008C575B" w:rsidRPr="00A91A8D" w:rsidRDefault="008C575B" w:rsidP="00E5233E">
                  <w:pPr>
                    <w:framePr w:hSpace="180" w:wrap="around" w:hAnchor="margin" w:y="-72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489" w:type="dxa"/>
                  <w:vAlign w:val="center"/>
                </w:tcPr>
                <w:p w:rsidR="005A5580" w:rsidRPr="00A91A8D" w:rsidRDefault="00581846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Silver oak</w:t>
                  </w:r>
                </w:p>
                <w:p w:rsidR="00581846" w:rsidRPr="00A91A8D" w:rsidRDefault="00581846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College</w:t>
                  </w:r>
                </w:p>
              </w:tc>
              <w:tc>
                <w:tcPr>
                  <w:tcW w:w="1340" w:type="dxa"/>
                  <w:vAlign w:val="center"/>
                </w:tcPr>
                <w:p w:rsidR="005A5580" w:rsidRPr="00A91A8D" w:rsidRDefault="00581846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1125" w:type="dxa"/>
                  <w:vAlign w:val="center"/>
                </w:tcPr>
                <w:p w:rsidR="00581846" w:rsidRPr="00A91A8D" w:rsidRDefault="00581846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2020</w:t>
                  </w:r>
                </w:p>
                <w:p w:rsidR="005A5580" w:rsidRPr="00A91A8D" w:rsidRDefault="00581846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(6 sem.)</w:t>
                  </w:r>
                </w:p>
              </w:tc>
              <w:tc>
                <w:tcPr>
                  <w:tcW w:w="1511" w:type="dxa"/>
                  <w:vAlign w:val="center"/>
                </w:tcPr>
                <w:p w:rsidR="005A5580" w:rsidRPr="00A91A8D" w:rsidRDefault="00581846" w:rsidP="00E5233E">
                  <w:pPr>
                    <w:framePr w:hSpace="180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A91A8D">
                    <w:rPr>
                      <w:sz w:val="22"/>
                      <w:szCs w:val="22"/>
                    </w:rPr>
                    <w:t>7.31 CGPA</w:t>
                  </w:r>
                </w:p>
              </w:tc>
            </w:tr>
          </w:tbl>
          <w:p w:rsidR="005A5580" w:rsidRDefault="005A5580" w:rsidP="009C3BC6"/>
          <w:p w:rsidR="008C575B" w:rsidRDefault="008C575B" w:rsidP="008C575B">
            <w:pPr>
              <w:pStyle w:val="Heading2"/>
            </w:pPr>
            <w:r>
              <w:t>Personal Profile</w:t>
            </w:r>
          </w:p>
          <w:p w:rsidR="008C575B" w:rsidRPr="008C575B" w:rsidRDefault="00495935" w:rsidP="008C575B">
            <w:r>
              <w:t xml:space="preserve">Father </w:t>
            </w:r>
            <w:proofErr w:type="gramStart"/>
            <w:r>
              <w:t>Name  :</w:t>
            </w:r>
            <w:proofErr w:type="gramEnd"/>
            <w:r>
              <w:t xml:space="preserve"> Rikinkumar Jhaveri</w:t>
            </w:r>
          </w:p>
          <w:p w:rsidR="00495935" w:rsidRDefault="00495935" w:rsidP="00495935">
            <w:r>
              <w:t xml:space="preserve">Mother </w:t>
            </w:r>
            <w:proofErr w:type="gramStart"/>
            <w:r>
              <w:t>Name :</w:t>
            </w:r>
            <w:proofErr w:type="gramEnd"/>
            <w:r>
              <w:t xml:space="preserve"> Sejalben Jhaveri</w:t>
            </w:r>
          </w:p>
          <w:p w:rsidR="00495935" w:rsidRPr="008C575B" w:rsidRDefault="00495935" w:rsidP="00495935">
            <w:r>
              <w:t xml:space="preserve">Nationality    </w:t>
            </w:r>
            <w:proofErr w:type="gramStart"/>
            <w:r>
              <w:t xml:space="preserve">  :</w:t>
            </w:r>
            <w:proofErr w:type="gramEnd"/>
            <w:r>
              <w:t xml:space="preserve"> Indian</w:t>
            </w:r>
          </w:p>
          <w:p w:rsidR="008C575B" w:rsidRDefault="00495935" w:rsidP="008C575B">
            <w:r>
              <w:t xml:space="preserve">Gender         </w:t>
            </w:r>
            <w:proofErr w:type="gramStart"/>
            <w:r>
              <w:t xml:space="preserve">  :</w:t>
            </w:r>
            <w:proofErr w:type="gramEnd"/>
            <w:r>
              <w:t xml:space="preserve"> Male</w:t>
            </w:r>
          </w:p>
          <w:p w:rsidR="00495935" w:rsidRDefault="00495935" w:rsidP="008C575B">
            <w:r>
              <w:t xml:space="preserve">Marital </w:t>
            </w:r>
            <w:proofErr w:type="gramStart"/>
            <w:r>
              <w:t>Status :</w:t>
            </w:r>
            <w:proofErr w:type="gramEnd"/>
            <w:r>
              <w:t xml:space="preserve"> Single</w:t>
            </w:r>
          </w:p>
          <w:p w:rsidR="00495935" w:rsidRDefault="00495935" w:rsidP="008C575B">
            <w:r>
              <w:t xml:space="preserve">Languages   </w:t>
            </w:r>
            <w:proofErr w:type="gramStart"/>
            <w:r>
              <w:t xml:space="preserve">  :</w:t>
            </w:r>
            <w:proofErr w:type="gramEnd"/>
            <w:r>
              <w:t xml:space="preserve"> Hindi, English, Gujarati</w:t>
            </w:r>
          </w:p>
          <w:p w:rsidR="00495935" w:rsidRPr="008C575B" w:rsidRDefault="00495935" w:rsidP="008C575B">
            <w:r>
              <w:t xml:space="preserve">Hobbies        </w:t>
            </w:r>
            <w:proofErr w:type="gramStart"/>
            <w:r>
              <w:t xml:space="preserve">  :</w:t>
            </w:r>
            <w:proofErr w:type="gramEnd"/>
            <w:r>
              <w:t xml:space="preserve"> Cricket, Music, Travelling </w:t>
            </w:r>
          </w:p>
          <w:p w:rsidR="009C3BC6" w:rsidRDefault="009C3BC6" w:rsidP="009C3BC6"/>
          <w:p w:rsidR="009C3BC6" w:rsidRDefault="009C3BC6" w:rsidP="009C3BC6"/>
          <w:p w:rsidR="000E1D44" w:rsidRDefault="000E1D44" w:rsidP="008C575B"/>
        </w:tc>
      </w:tr>
    </w:tbl>
    <w:p w:rsidR="00C55D85" w:rsidRDefault="00C55D85"/>
    <w:sectPr w:rsidR="00C55D85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82D" w:rsidRDefault="0001082D" w:rsidP="00F316AD">
      <w:r>
        <w:separator/>
      </w:r>
    </w:p>
  </w:endnote>
  <w:endnote w:type="continuationSeparator" w:id="0">
    <w:p w:rsidR="0001082D" w:rsidRDefault="0001082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F3774E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82D" w:rsidRDefault="0001082D" w:rsidP="00F316AD">
      <w:r>
        <w:separator/>
      </w:r>
    </w:p>
  </w:footnote>
  <w:footnote w:type="continuationSeparator" w:id="0">
    <w:p w:rsidR="0001082D" w:rsidRDefault="0001082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8"/>
    <w:multiLevelType w:val="hybridMultilevel"/>
    <w:tmpl w:val="D80CE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E4B"/>
    <w:multiLevelType w:val="hybridMultilevel"/>
    <w:tmpl w:val="F0687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4"/>
    <w:rsid w:val="0001082D"/>
    <w:rsid w:val="000E1D44"/>
    <w:rsid w:val="0020696E"/>
    <w:rsid w:val="002356A2"/>
    <w:rsid w:val="002D12DA"/>
    <w:rsid w:val="003019B2"/>
    <w:rsid w:val="0034688D"/>
    <w:rsid w:val="00397208"/>
    <w:rsid w:val="0040233B"/>
    <w:rsid w:val="00495935"/>
    <w:rsid w:val="00511A6E"/>
    <w:rsid w:val="0057534A"/>
    <w:rsid w:val="00581846"/>
    <w:rsid w:val="005A5580"/>
    <w:rsid w:val="00605A5B"/>
    <w:rsid w:val="006556E1"/>
    <w:rsid w:val="006C60E6"/>
    <w:rsid w:val="006E3299"/>
    <w:rsid w:val="006E70D3"/>
    <w:rsid w:val="007B0F94"/>
    <w:rsid w:val="00811459"/>
    <w:rsid w:val="0084284D"/>
    <w:rsid w:val="008C27E7"/>
    <w:rsid w:val="008C575B"/>
    <w:rsid w:val="009700CB"/>
    <w:rsid w:val="0097423E"/>
    <w:rsid w:val="009C3BC6"/>
    <w:rsid w:val="00A77921"/>
    <w:rsid w:val="00A91A8D"/>
    <w:rsid w:val="00B575FB"/>
    <w:rsid w:val="00BE4D24"/>
    <w:rsid w:val="00C1095A"/>
    <w:rsid w:val="00C55D85"/>
    <w:rsid w:val="00CA2273"/>
    <w:rsid w:val="00CD50FD"/>
    <w:rsid w:val="00D47124"/>
    <w:rsid w:val="00D71DDC"/>
    <w:rsid w:val="00DD5D7B"/>
    <w:rsid w:val="00E5233E"/>
    <w:rsid w:val="00EB373D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4C5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table" w:styleId="GridTable4-Accent5">
    <w:name w:val="Grid Table 4 Accent 5"/>
    <w:basedOn w:val="TableNormal"/>
    <w:uiPriority w:val="49"/>
    <w:rsid w:val="00A91A8D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am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E87A2612EE463A895E03F085BF9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EAF56-D918-4C82-BA5C-F46DE17AD154}"/>
      </w:docPartPr>
      <w:docPartBody>
        <w:p w:rsidR="008B3846" w:rsidRDefault="00E13B75">
          <w:pPr>
            <w:pStyle w:val="20E87A2612EE463A895E03F085BF9190"/>
          </w:pPr>
          <w:r w:rsidRPr="00605A5B">
            <w:t>Contact</w:t>
          </w:r>
        </w:p>
      </w:docPartBody>
    </w:docPart>
    <w:docPart>
      <w:docPartPr>
        <w:name w:val="FE0023FBB5C2417C96BCB57C2D109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02AA-E67A-4E71-8CD1-4739122B9FC9}"/>
      </w:docPartPr>
      <w:docPartBody>
        <w:p w:rsidR="008B3846" w:rsidRDefault="00E13B75">
          <w:pPr>
            <w:pStyle w:val="FE0023FBB5C2417C96BCB57C2D10959B"/>
          </w:pPr>
          <w:r w:rsidRPr="00605A5B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09"/>
    <w:rsid w:val="00134ED6"/>
    <w:rsid w:val="002C6F09"/>
    <w:rsid w:val="00704364"/>
    <w:rsid w:val="007F0290"/>
    <w:rsid w:val="008B3846"/>
    <w:rsid w:val="00E13B75"/>
    <w:rsid w:val="00FA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8C3F51B1D43B0A4D102D56F6D2D5D">
    <w:name w:val="1108C3F51B1D43B0A4D102D56F6D2D5D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EFD7103EF8F148559CFA6ED40EECF6B9">
    <w:name w:val="EFD7103EF8F148559CFA6ED40EECF6B9"/>
  </w:style>
  <w:style w:type="paragraph" w:customStyle="1" w:styleId="1DF8427175584B43ABD6396A7142D7E0">
    <w:name w:val="1DF8427175584B43ABD6396A7142D7E0"/>
  </w:style>
  <w:style w:type="paragraph" w:customStyle="1" w:styleId="20E87A2612EE463A895E03F085BF9190">
    <w:name w:val="20E87A2612EE463A895E03F085BF9190"/>
  </w:style>
  <w:style w:type="paragraph" w:customStyle="1" w:styleId="TextLeft">
    <w:name w:val="TextLeft"/>
    <w:basedOn w:val="Normal"/>
    <w:next w:val="Normal"/>
    <w:uiPriority w:val="4"/>
    <w:qFormat/>
    <w:rsid w:val="002C6F09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EC97EA3E1E4642509B17222910351C9C">
    <w:name w:val="EC97EA3E1E4642509B17222910351C9C"/>
  </w:style>
  <w:style w:type="paragraph" w:customStyle="1" w:styleId="4CCC5333B58C423CAE633C08B2725EA4">
    <w:name w:val="4CCC5333B58C423CAE633C08B2725EA4"/>
  </w:style>
  <w:style w:type="paragraph" w:customStyle="1" w:styleId="A0D2FC049E3A42E6B093AF438F8032E4">
    <w:name w:val="A0D2FC049E3A42E6B093AF438F8032E4"/>
  </w:style>
  <w:style w:type="paragraph" w:customStyle="1" w:styleId="FE0023FBB5C2417C96BCB57C2D10959B">
    <w:name w:val="FE0023FBB5C2417C96BCB57C2D10959B"/>
  </w:style>
  <w:style w:type="paragraph" w:customStyle="1" w:styleId="6B55D8A302DA4F8C9E500C0415AA4A8D">
    <w:name w:val="6B55D8A302DA4F8C9E500C0415AA4A8D"/>
  </w:style>
  <w:style w:type="paragraph" w:customStyle="1" w:styleId="4F3C7A05F352448EA655C7823001C074">
    <w:name w:val="4F3C7A05F352448EA655C7823001C074"/>
  </w:style>
  <w:style w:type="paragraph" w:customStyle="1" w:styleId="7AECD2A559D24DFF81ED5D9ED0DFF540">
    <w:name w:val="7AECD2A559D24DFF81ED5D9ED0DFF540"/>
  </w:style>
  <w:style w:type="paragraph" w:customStyle="1" w:styleId="5B83AFDAD14E4E71A2EE02962E996E66">
    <w:name w:val="5B83AFDAD14E4E71A2EE02962E996E66"/>
  </w:style>
  <w:style w:type="paragraph" w:customStyle="1" w:styleId="6F972497C9404408ACAD7C1D5F3E6FB0">
    <w:name w:val="6F972497C9404408ACAD7C1D5F3E6FB0"/>
  </w:style>
  <w:style w:type="paragraph" w:customStyle="1" w:styleId="8BF8BCA678EC42C4ACF20C9766578232">
    <w:name w:val="8BF8BCA678EC42C4ACF20C9766578232"/>
  </w:style>
  <w:style w:type="paragraph" w:customStyle="1" w:styleId="B542970B19744BA7B869206A1C4E0767">
    <w:name w:val="B542970B19744BA7B869206A1C4E0767"/>
  </w:style>
  <w:style w:type="paragraph" w:customStyle="1" w:styleId="16A123C980DE458DA404886C7EB32D2B">
    <w:name w:val="16A123C980DE458DA404886C7EB32D2B"/>
  </w:style>
  <w:style w:type="paragraph" w:customStyle="1" w:styleId="AAEB783351CF437A87B8723EE474DFE9">
    <w:name w:val="AAEB783351CF437A87B8723EE474DFE9"/>
  </w:style>
  <w:style w:type="paragraph" w:customStyle="1" w:styleId="A20CACD92C704B929336F7B0E93C5791">
    <w:name w:val="A20CACD92C704B929336F7B0E93C5791"/>
  </w:style>
  <w:style w:type="paragraph" w:customStyle="1" w:styleId="FDA91ACA9F8A49879A05253C2E452352">
    <w:name w:val="FDA91ACA9F8A49879A05253C2E452352"/>
  </w:style>
  <w:style w:type="paragraph" w:customStyle="1" w:styleId="2A233292259E4C188E3D57BF0504281F">
    <w:name w:val="2A233292259E4C188E3D57BF0504281F"/>
  </w:style>
  <w:style w:type="paragraph" w:customStyle="1" w:styleId="061248A71E234641A174550364636DC4">
    <w:name w:val="061248A71E234641A174550364636DC4"/>
  </w:style>
  <w:style w:type="paragraph" w:customStyle="1" w:styleId="3CF4EBF8E1E348BB8299B6054279CB72">
    <w:name w:val="3CF4EBF8E1E348BB8299B6054279CB72"/>
  </w:style>
  <w:style w:type="paragraph" w:customStyle="1" w:styleId="3D063B07221B4A4C841E83095C0BA825">
    <w:name w:val="3D063B07221B4A4C841E83095C0BA825"/>
  </w:style>
  <w:style w:type="paragraph" w:customStyle="1" w:styleId="557AF8D8D033482F8BC921F2AE231359">
    <w:name w:val="557AF8D8D033482F8BC921F2AE231359"/>
  </w:style>
  <w:style w:type="paragraph" w:customStyle="1" w:styleId="B17BEA438BDE43EE9CBEC57160ECDFA5">
    <w:name w:val="B17BEA438BDE43EE9CBEC57160ECDFA5"/>
  </w:style>
  <w:style w:type="paragraph" w:customStyle="1" w:styleId="18240582B58948628BE5A5299F058E8D">
    <w:name w:val="18240582B58948628BE5A5299F058E8D"/>
  </w:style>
  <w:style w:type="paragraph" w:customStyle="1" w:styleId="EADC33DF097B47748208EF2C1E255209">
    <w:name w:val="EADC33DF097B47748208EF2C1E255209"/>
  </w:style>
  <w:style w:type="paragraph" w:customStyle="1" w:styleId="F6B6BD3027B244A6BCCA443C2C2483B0">
    <w:name w:val="F6B6BD3027B244A6BCCA443C2C2483B0"/>
  </w:style>
  <w:style w:type="paragraph" w:customStyle="1" w:styleId="TextRight">
    <w:name w:val="TextRight"/>
    <w:basedOn w:val="Normal"/>
    <w:next w:val="Normal"/>
    <w:uiPriority w:val="5"/>
    <w:qFormat/>
    <w:rsid w:val="002C6F09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8C0AD14BC7C4AAA97C5692122A89E37">
    <w:name w:val="78C0AD14BC7C4AAA97C5692122A89E37"/>
  </w:style>
  <w:style w:type="paragraph" w:customStyle="1" w:styleId="055C7EB07E9843858DE3DF02384F32C5">
    <w:name w:val="055C7EB07E9843858DE3DF02384F32C5"/>
  </w:style>
  <w:style w:type="paragraph" w:customStyle="1" w:styleId="7CA8F6CE79D1479580534D93AE8F3934">
    <w:name w:val="7CA8F6CE79D1479580534D93AE8F3934"/>
  </w:style>
  <w:style w:type="paragraph" w:customStyle="1" w:styleId="4DDF9DB81B6D4A0B908D105F9C8E36A0">
    <w:name w:val="4DDF9DB81B6D4A0B908D105F9C8E36A0"/>
  </w:style>
  <w:style w:type="paragraph" w:customStyle="1" w:styleId="DD7F7045FF0243A39F1527F90D7DEC04">
    <w:name w:val="DD7F7045FF0243A39F1527F90D7DEC04"/>
  </w:style>
  <w:style w:type="paragraph" w:customStyle="1" w:styleId="C4DDEEF8FA4849278574DA418F47A6CE">
    <w:name w:val="C4DDEEF8FA4849278574DA418F47A6CE"/>
    <w:rsid w:val="002C6F09"/>
  </w:style>
  <w:style w:type="paragraph" w:customStyle="1" w:styleId="AEAFC263C64D49E3B1856F36EDDCC8D1">
    <w:name w:val="AEAFC263C64D49E3B1856F36EDDCC8D1"/>
    <w:rsid w:val="002C6F09"/>
  </w:style>
  <w:style w:type="paragraph" w:customStyle="1" w:styleId="8F5B496534464BAC8D3289CB4FED3FE7">
    <w:name w:val="8F5B496534464BAC8D3289CB4FED3FE7"/>
    <w:rsid w:val="002C6F09"/>
  </w:style>
  <w:style w:type="paragraph" w:customStyle="1" w:styleId="CA8A2D3421CE4D0A95B2BBBA4B233D95">
    <w:name w:val="CA8A2D3421CE4D0A95B2BBBA4B233D95"/>
    <w:rsid w:val="002C6F09"/>
  </w:style>
  <w:style w:type="paragraph" w:customStyle="1" w:styleId="AB537AD6FBC5441A96E384E0C9016004">
    <w:name w:val="AB537AD6FBC5441A96E384E0C9016004"/>
    <w:rsid w:val="002C6F09"/>
  </w:style>
  <w:style w:type="paragraph" w:customStyle="1" w:styleId="211E64FD2AB44DF9A3DD10AE4824D67D">
    <w:name w:val="211E64FD2AB44DF9A3DD10AE4824D67D"/>
    <w:rsid w:val="002C6F09"/>
  </w:style>
  <w:style w:type="paragraph" w:customStyle="1" w:styleId="8045E4A9195F4B7FA323D9CD98E0566C">
    <w:name w:val="8045E4A9195F4B7FA323D9CD98E0566C"/>
    <w:rsid w:val="002C6F09"/>
  </w:style>
  <w:style w:type="paragraph" w:customStyle="1" w:styleId="C18E8ED7F6B74F7883F4FB240FA9F7C4">
    <w:name w:val="C18E8ED7F6B74F7883F4FB240FA9F7C4"/>
    <w:rsid w:val="002C6F09"/>
  </w:style>
  <w:style w:type="paragraph" w:customStyle="1" w:styleId="86CCED60B2C9445A954886D561A729A5">
    <w:name w:val="86CCED60B2C9445A954886D561A729A5"/>
    <w:rsid w:val="002C6F09"/>
  </w:style>
  <w:style w:type="paragraph" w:customStyle="1" w:styleId="7BCAD8044FED4FD9A0F9014BA4DFAFB4">
    <w:name w:val="7BCAD8044FED4FD9A0F9014BA4DFAFB4"/>
    <w:rsid w:val="002C6F09"/>
  </w:style>
  <w:style w:type="paragraph" w:customStyle="1" w:styleId="B8DB63C5CA954FFC88F55335E4924E18">
    <w:name w:val="B8DB63C5CA954FFC88F55335E4924E18"/>
    <w:rsid w:val="002C6F09"/>
  </w:style>
  <w:style w:type="paragraph" w:customStyle="1" w:styleId="C8C101C5D4F94025A6102E02BE3BED69">
    <w:name w:val="C8C101C5D4F94025A6102E02BE3BED69"/>
    <w:rsid w:val="002C6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828EEC6-7401-4FC2-98C5-0FA08D6F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2020-10-17T09:45:00Z</dcterms:created>
  <dcterms:modified xsi:type="dcterms:W3CDTF">2020-12-07T06:40:00Z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